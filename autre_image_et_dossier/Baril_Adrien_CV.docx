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Grilledutableau"/>
        <w:tblW w:w="5455" w:type="pct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6"/>
        <w:gridCol w:w="537"/>
        <w:gridCol w:w="757"/>
        <w:gridCol w:w="391"/>
        <w:gridCol w:w="3294"/>
      </w:tblGrid>
      <w:tr w:rsidR="006D4878" w:rsidRPr="00D244B2" w14:paraId="2F19B247" w14:textId="77777777" w:rsidTr="006D4878">
        <w:trPr>
          <w:trHeight w:val="559"/>
        </w:trPr>
        <w:tc>
          <w:tcPr>
            <w:tcW w:w="5226" w:type="dxa"/>
            <w:vMerge w:val="restart"/>
          </w:tcPr>
          <w:p w14:paraId="085E6814" w14:textId="77777777" w:rsidR="006D4878" w:rsidRPr="00032154" w:rsidRDefault="006D4878" w:rsidP="006D4878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Adrien</w:t>
            </w:r>
          </w:p>
          <w:p w14:paraId="2C66FE28" w14:textId="28CB7BA4" w:rsidR="006D4878" w:rsidRPr="00D244B2" w:rsidRDefault="006D4878" w:rsidP="006D4878">
            <w:pPr>
              <w:pStyle w:val="Sous-titre"/>
              <w:rPr>
                <w:lang w:val="fr-FR"/>
              </w:rPr>
            </w:pPr>
            <w:r>
              <w:rPr>
                <w:noProof/>
                <w:lang w:val="fr-FR"/>
              </w:rPr>
              <w:t>BARIL</w:t>
            </w:r>
          </w:p>
        </w:tc>
        <w:tc>
          <w:tcPr>
            <w:tcW w:w="537" w:type="dxa"/>
          </w:tcPr>
          <w:p w14:paraId="0631093F" w14:textId="77777777" w:rsidR="006D4878" w:rsidRPr="00D244B2" w:rsidRDefault="006D4878" w:rsidP="006D4878">
            <w:pPr>
              <w:rPr>
                <w:lang w:val="fr-FR"/>
              </w:rPr>
            </w:pPr>
          </w:p>
        </w:tc>
        <w:tc>
          <w:tcPr>
            <w:tcW w:w="757" w:type="dxa"/>
          </w:tcPr>
          <w:p w14:paraId="223C58A8" w14:textId="77777777" w:rsidR="006D4878" w:rsidRPr="00D244B2" w:rsidRDefault="006D4878" w:rsidP="006D4878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3A8C95" w:themeColor="accent5" w:themeShade="80"/>
            </w:tcBorders>
            <w:vAlign w:val="center"/>
          </w:tcPr>
          <w:p w14:paraId="0021E34D" w14:textId="36C8C353" w:rsidR="006D4878" w:rsidRPr="00D244B2" w:rsidRDefault="00060E99" w:rsidP="006D4878">
            <w:pPr>
              <w:pStyle w:val="Titre3"/>
              <w:outlineLvl w:val="2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</w:p>
        </w:tc>
      </w:tr>
      <w:tr w:rsidR="006D4878" w:rsidRPr="00D244B2" w14:paraId="777D0A1C" w14:textId="77777777" w:rsidTr="006D4878">
        <w:trPr>
          <w:trHeight w:val="558"/>
        </w:trPr>
        <w:tc>
          <w:tcPr>
            <w:tcW w:w="5226" w:type="dxa"/>
            <w:vMerge/>
          </w:tcPr>
          <w:p w14:paraId="07D91534" w14:textId="77777777" w:rsidR="006D4878" w:rsidRPr="00D244B2" w:rsidRDefault="006D4878" w:rsidP="006D4878">
            <w:pPr>
              <w:pStyle w:val="Titre1"/>
              <w:ind w:left="-113"/>
              <w:outlineLvl w:val="0"/>
              <w:rPr>
                <w:lang w:val="fr-FR"/>
              </w:rPr>
            </w:pPr>
          </w:p>
        </w:tc>
        <w:tc>
          <w:tcPr>
            <w:tcW w:w="537" w:type="dxa"/>
          </w:tcPr>
          <w:p w14:paraId="2E0F31BA" w14:textId="77777777" w:rsidR="006D4878" w:rsidRPr="00D244B2" w:rsidRDefault="006D4878" w:rsidP="006D4878">
            <w:pPr>
              <w:rPr>
                <w:lang w:val="fr-FR"/>
              </w:rPr>
            </w:pPr>
          </w:p>
        </w:tc>
        <w:tc>
          <w:tcPr>
            <w:tcW w:w="757" w:type="dxa"/>
          </w:tcPr>
          <w:p w14:paraId="17F36B23" w14:textId="77777777" w:rsidR="006D4878" w:rsidRPr="00D244B2" w:rsidRDefault="006D4878" w:rsidP="006D4878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7061EAE3" w14:textId="6B361A2C" w:rsidR="006D4878" w:rsidRPr="00D244B2" w:rsidRDefault="006D4878" w:rsidP="006D4878">
            <w:pPr>
              <w:pStyle w:val="Titre4"/>
              <w:jc w:val="center"/>
              <w:outlineLvl w:val="3"/>
              <w:rPr>
                <w:lang w:val="fr-FR"/>
              </w:rPr>
            </w:pPr>
            <w:r>
              <w:rPr>
                <w:noProof/>
                <w:lang w:val="fr-FR"/>
              </w:rPr>
              <w:t>NAGEUR - SAUVETEUR</w:t>
            </w:r>
          </w:p>
        </w:tc>
      </w:tr>
      <w:tr w:rsidR="006D4878" w:rsidRPr="00D244B2" w14:paraId="4C87E295" w14:textId="77777777" w:rsidTr="006D4878">
        <w:trPr>
          <w:trHeight w:val="1191"/>
        </w:trPr>
        <w:tc>
          <w:tcPr>
            <w:tcW w:w="5226" w:type="dxa"/>
            <w:vMerge/>
          </w:tcPr>
          <w:p w14:paraId="12F9D9EC" w14:textId="77777777" w:rsidR="006D4878" w:rsidRPr="00D244B2" w:rsidRDefault="006D4878" w:rsidP="006D4878">
            <w:pPr>
              <w:pStyle w:val="Titre1"/>
              <w:ind w:left="-113"/>
              <w:outlineLvl w:val="0"/>
              <w:rPr>
                <w:lang w:val="fr-FR"/>
              </w:rPr>
            </w:pPr>
          </w:p>
        </w:tc>
        <w:tc>
          <w:tcPr>
            <w:tcW w:w="537" w:type="dxa"/>
          </w:tcPr>
          <w:p w14:paraId="1629EF0E" w14:textId="77777777" w:rsidR="006D4878" w:rsidRPr="00D244B2" w:rsidRDefault="006D4878" w:rsidP="006D4878">
            <w:pPr>
              <w:rPr>
                <w:lang w:val="fr-FR"/>
              </w:rPr>
            </w:pPr>
          </w:p>
        </w:tc>
        <w:tc>
          <w:tcPr>
            <w:tcW w:w="757" w:type="dxa"/>
          </w:tcPr>
          <w:p w14:paraId="61C4A807" w14:textId="77777777" w:rsidR="006D4878" w:rsidRPr="00D244B2" w:rsidRDefault="006D4878" w:rsidP="006D4878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3A8C95" w:themeColor="accent5" w:themeShade="80"/>
            </w:tcBorders>
            <w:vAlign w:val="center"/>
          </w:tcPr>
          <w:p w14:paraId="506EFA5F" w14:textId="21C50D43" w:rsidR="006D4878" w:rsidRPr="00D244B2" w:rsidRDefault="006D4878" w:rsidP="006D4878">
            <w:pPr>
              <w:pStyle w:val="Titre5"/>
              <w:outlineLvl w:val="4"/>
              <w:rPr>
                <w:lang w:val="fr-FR"/>
              </w:rPr>
            </w:pPr>
          </w:p>
        </w:tc>
      </w:tr>
      <w:tr w:rsidR="00025D23" w:rsidRPr="00D244B2" w14:paraId="063A0888" w14:textId="77777777" w:rsidTr="006D4878">
        <w:trPr>
          <w:trHeight w:val="850"/>
        </w:trPr>
        <w:tc>
          <w:tcPr>
            <w:tcW w:w="5226" w:type="dxa"/>
            <w:vAlign w:val="center"/>
          </w:tcPr>
          <w:p w14:paraId="140C4054" w14:textId="77777777" w:rsidR="00CB1D3C" w:rsidRPr="00D244B2" w:rsidRDefault="000C4CD5" w:rsidP="00D8505D">
            <w:pPr>
              <w:pStyle w:val="Titre1"/>
              <w:outlineLvl w:val="0"/>
              <w:rPr>
                <w:lang w:val="fr-FR"/>
              </w:rPr>
            </w:pPr>
            <w:sdt>
              <w:sdtPr>
                <w:rPr>
                  <w:lang w:val="fr-FR"/>
                </w:rPr>
                <w:id w:val="-1357266435"/>
                <w:placeholder>
                  <w:docPart w:val="A8C7C708AEE1460E9D2FEBBDF83799D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D244B2">
                  <w:rPr>
                    <w:lang w:val="fr-FR" w:bidi="fr-FR"/>
                  </w:rPr>
                  <w:t>PROFIL</w:t>
                </w:r>
              </w:sdtContent>
            </w:sdt>
          </w:p>
        </w:tc>
        <w:tc>
          <w:tcPr>
            <w:tcW w:w="537" w:type="dxa"/>
          </w:tcPr>
          <w:p w14:paraId="350C93F5" w14:textId="77777777" w:rsidR="00CB1D3C" w:rsidRPr="00D244B2" w:rsidRDefault="00CB1D3C">
            <w:pPr>
              <w:rPr>
                <w:lang w:val="fr-FR"/>
              </w:rPr>
            </w:pPr>
          </w:p>
        </w:tc>
        <w:tc>
          <w:tcPr>
            <w:tcW w:w="757" w:type="dxa"/>
          </w:tcPr>
          <w:p w14:paraId="3E94F5BF" w14:textId="77777777" w:rsidR="00CB1D3C" w:rsidRPr="00D244B2" w:rsidRDefault="00CB1D3C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73A46EC2" w14:textId="77777777" w:rsidR="00CB1D3C" w:rsidRPr="00D244B2" w:rsidRDefault="000C4CD5" w:rsidP="00D8505D">
            <w:pPr>
              <w:pStyle w:val="Titre1"/>
              <w:outlineLvl w:val="0"/>
              <w:rPr>
                <w:rFonts w:asciiTheme="minorHAnsi" w:hAnsiTheme="minorHAnsi"/>
                <w:lang w:val="fr-FR"/>
              </w:rPr>
            </w:pPr>
            <w:sdt>
              <w:sdtPr>
                <w:rPr>
                  <w:lang w:val="fr-FR"/>
                </w:rPr>
                <w:id w:val="-797608129"/>
                <w:placeholder>
                  <w:docPart w:val="A1E03ABBC9F94F5082C6D1A5698ACAB4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D244B2">
                  <w:rPr>
                    <w:lang w:val="fr-FR" w:bidi="fr-FR"/>
                  </w:rPr>
                  <w:t>CONTACT</w:t>
                </w:r>
              </w:sdtContent>
            </w:sdt>
          </w:p>
        </w:tc>
      </w:tr>
      <w:tr w:rsidR="00060E99" w:rsidRPr="00D244B2" w14:paraId="6B2E1AD6" w14:textId="77777777" w:rsidTr="006D4878">
        <w:trPr>
          <w:trHeight w:val="639"/>
        </w:trPr>
        <w:tc>
          <w:tcPr>
            <w:tcW w:w="5226" w:type="dxa"/>
            <w:vMerge w:val="restart"/>
            <w:vAlign w:val="center"/>
          </w:tcPr>
          <w:p w14:paraId="08BAE8D4" w14:textId="2AC8886D" w:rsidR="00060E99" w:rsidRDefault="00060E99" w:rsidP="00060E99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Né le 22 Janvier 2003</w:t>
            </w:r>
          </w:p>
          <w:p w14:paraId="03255EB3" w14:textId="77777777" w:rsidR="00060E99" w:rsidRPr="00060E99" w:rsidRDefault="00060E99" w:rsidP="00060E99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14:paraId="7B660D37" w14:textId="6C8B2A4E" w:rsidR="00060E99" w:rsidRPr="00D244B2" w:rsidRDefault="00060E99" w:rsidP="00060E99">
            <w:pPr>
              <w:rPr>
                <w:lang w:val="fr-FR"/>
              </w:rPr>
            </w:pPr>
            <w:r w:rsidRPr="00F2515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Compétent en secourisme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F2515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et en natation. Possède des 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facultés</w:t>
            </w:r>
            <w:r w:rsidRPr="00F2515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dans le domaine du relationnel et du sport.</w:t>
            </w:r>
          </w:p>
        </w:tc>
        <w:tc>
          <w:tcPr>
            <w:tcW w:w="537" w:type="dxa"/>
            <w:vMerge w:val="restart"/>
          </w:tcPr>
          <w:p w14:paraId="1515DF95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  <w:vMerge w:val="restart"/>
            <w:vAlign w:val="center"/>
          </w:tcPr>
          <w:p w14:paraId="032F207D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41FE0838" w14:textId="29490E4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3294" w:type="dxa"/>
            <w:vAlign w:val="center"/>
          </w:tcPr>
          <w:p w14:paraId="498E17A6" w14:textId="45D1BDCD" w:rsidR="00060E99" w:rsidRPr="00D244B2" w:rsidRDefault="00060E99" w:rsidP="00060E99">
            <w:pPr>
              <w:pStyle w:val="Contact1"/>
              <w:rPr>
                <w:lang w:val="fr-FR"/>
              </w:rPr>
            </w:pPr>
            <w:r>
              <w:rPr>
                <w:lang w:val="fr-FR"/>
              </w:rPr>
              <w:t>4 chemin de Calvin</w:t>
            </w:r>
          </w:p>
        </w:tc>
      </w:tr>
      <w:tr w:rsidR="00060E99" w:rsidRPr="00D244B2" w14:paraId="2424E356" w14:textId="77777777" w:rsidTr="006D4878">
        <w:trPr>
          <w:trHeight w:val="637"/>
        </w:trPr>
        <w:tc>
          <w:tcPr>
            <w:tcW w:w="5226" w:type="dxa"/>
            <w:vMerge/>
            <w:vAlign w:val="center"/>
          </w:tcPr>
          <w:p w14:paraId="62C87448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537" w:type="dxa"/>
            <w:vMerge/>
          </w:tcPr>
          <w:p w14:paraId="3F21E7C4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  <w:vMerge/>
            <w:vAlign w:val="center"/>
          </w:tcPr>
          <w:p w14:paraId="12C51C7A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2EE238BB" w14:textId="4FC75493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3294" w:type="dxa"/>
            <w:vAlign w:val="center"/>
          </w:tcPr>
          <w:p w14:paraId="37A7318E" w14:textId="03AA3D78" w:rsidR="00060E99" w:rsidRPr="00D244B2" w:rsidRDefault="00060E99" w:rsidP="00060E99">
            <w:pPr>
              <w:pStyle w:val="Contact1"/>
              <w:rPr>
                <w:lang w:val="fr-FR"/>
              </w:rPr>
            </w:pPr>
            <w:r>
              <w:rPr>
                <w:noProof/>
                <w:lang w:val="fr-FR"/>
              </w:rPr>
              <w:t>33770</w:t>
            </w:r>
            <w:r w:rsidR="007D178C">
              <w:rPr>
                <w:noProof/>
                <w:lang w:val="fr-FR"/>
              </w:rPr>
              <w:t xml:space="preserve"> SALLES</w:t>
            </w:r>
          </w:p>
        </w:tc>
      </w:tr>
      <w:tr w:rsidR="00060E99" w:rsidRPr="00D244B2" w14:paraId="47C8CA08" w14:textId="77777777" w:rsidTr="006D4878">
        <w:trPr>
          <w:trHeight w:val="637"/>
        </w:trPr>
        <w:tc>
          <w:tcPr>
            <w:tcW w:w="5226" w:type="dxa"/>
            <w:vMerge/>
            <w:vAlign w:val="center"/>
          </w:tcPr>
          <w:p w14:paraId="36323069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537" w:type="dxa"/>
            <w:vMerge/>
          </w:tcPr>
          <w:p w14:paraId="3E7801A3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  <w:vMerge/>
            <w:vAlign w:val="center"/>
          </w:tcPr>
          <w:p w14:paraId="1CE3ADB9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658C4E13" w14:textId="2F42408F" w:rsidR="00060E99" w:rsidRPr="00D244B2" w:rsidRDefault="00060E99" w:rsidP="00060E99">
            <w:pPr>
              <w:rPr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1BB37EE0" wp14:editId="50171CF2">
                  <wp:extent cx="175260" cy="120015"/>
                  <wp:effectExtent l="0" t="0" r="0" b="0"/>
                  <wp:docPr id="2" name="Graphisme 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  <w:vAlign w:val="center"/>
          </w:tcPr>
          <w:p w14:paraId="529C0DC3" w14:textId="4D4FA3DD" w:rsidR="00060E99" w:rsidRPr="00D244B2" w:rsidRDefault="00060E99" w:rsidP="00060E99">
            <w:pPr>
              <w:pStyle w:val="Contact2"/>
              <w:rPr>
                <w:lang w:val="fr-FR"/>
              </w:rPr>
            </w:pPr>
            <w:r>
              <w:rPr>
                <w:noProof/>
                <w:lang w:val="fr-FR"/>
              </w:rPr>
              <w:t>07.69.56.86.24</w:t>
            </w:r>
          </w:p>
        </w:tc>
      </w:tr>
      <w:tr w:rsidR="00060E99" w:rsidRPr="00D244B2" w14:paraId="3CD6190B" w14:textId="77777777" w:rsidTr="006D4878">
        <w:trPr>
          <w:trHeight w:val="637"/>
        </w:trPr>
        <w:tc>
          <w:tcPr>
            <w:tcW w:w="5226" w:type="dxa"/>
            <w:vMerge/>
            <w:vAlign w:val="center"/>
          </w:tcPr>
          <w:p w14:paraId="7CFB66B9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537" w:type="dxa"/>
            <w:vMerge/>
          </w:tcPr>
          <w:p w14:paraId="53A0D4E5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  <w:vMerge/>
            <w:vAlign w:val="center"/>
          </w:tcPr>
          <w:p w14:paraId="5C14419C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391" w:type="dxa"/>
            <w:vAlign w:val="center"/>
          </w:tcPr>
          <w:p w14:paraId="1025F782" w14:textId="36E97D25" w:rsidR="00060E99" w:rsidRPr="00060E99" w:rsidRDefault="00060E99" w:rsidP="00060E99">
            <w:pPr>
              <w:rPr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3672C18B" wp14:editId="6B77C7D0">
                  <wp:extent cx="135255" cy="101600"/>
                  <wp:effectExtent l="0" t="0" r="0" b="0"/>
                  <wp:docPr id="1" name="Graphisme 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  <w:vAlign w:val="center"/>
          </w:tcPr>
          <w:p w14:paraId="1B94F70B" w14:textId="0B026A16" w:rsidR="00060E99" w:rsidRPr="00060E99" w:rsidRDefault="00060E99" w:rsidP="00060E99">
            <w:pPr>
              <w:pStyle w:val="Contact2"/>
              <w:rPr>
                <w:lang w:val="fr-FR"/>
              </w:rPr>
            </w:pPr>
            <w:r>
              <w:rPr>
                <w:noProof/>
                <w:lang w:val="fr-FR"/>
              </w:rPr>
              <w:t>bariladrien33@gmail.com</w:t>
            </w:r>
          </w:p>
        </w:tc>
      </w:tr>
      <w:tr w:rsidR="00060E99" w:rsidRPr="00D244B2" w14:paraId="26BE8A1A" w14:textId="77777777" w:rsidTr="006D4878">
        <w:trPr>
          <w:trHeight w:val="964"/>
        </w:trPr>
        <w:tc>
          <w:tcPr>
            <w:tcW w:w="5226" w:type="dxa"/>
            <w:vAlign w:val="center"/>
          </w:tcPr>
          <w:p w14:paraId="7C8B8FBD" w14:textId="77777777" w:rsidR="00060E99" w:rsidRPr="00D244B2" w:rsidRDefault="000C4CD5" w:rsidP="00060E99">
            <w:pPr>
              <w:pStyle w:val="Titre1"/>
              <w:outlineLvl w:val="0"/>
              <w:rPr>
                <w:lang w:val="fr-FR"/>
              </w:rPr>
            </w:pPr>
            <w:sdt>
              <w:sdtPr>
                <w:rPr>
                  <w:lang w:val="fr-FR"/>
                </w:rPr>
                <w:id w:val="2070454609"/>
                <w:placeholder>
                  <w:docPart w:val="D3B2893545884D66BE66772FB3569318"/>
                </w:placeholder>
                <w:temporary/>
                <w:showingPlcHdr/>
                <w15:appearance w15:val="hidden"/>
              </w:sdtPr>
              <w:sdtEndPr/>
              <w:sdtContent>
                <w:r w:rsidR="00060E99" w:rsidRPr="00D244B2">
                  <w:rPr>
                    <w:lang w:val="fr-FR" w:bidi="fr-FR"/>
                  </w:rPr>
                  <w:t>EXPÉRIENCE</w:t>
                </w:r>
              </w:sdtContent>
            </w:sdt>
          </w:p>
        </w:tc>
        <w:tc>
          <w:tcPr>
            <w:tcW w:w="537" w:type="dxa"/>
          </w:tcPr>
          <w:p w14:paraId="11163036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</w:tcPr>
          <w:p w14:paraId="1B44467C" w14:textId="77777777" w:rsidR="00060E99" w:rsidRPr="00D244B2" w:rsidRDefault="00060E99" w:rsidP="00060E99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2550C5BC" w14:textId="77777777" w:rsidR="00060E99" w:rsidRPr="00D244B2" w:rsidRDefault="000C4CD5" w:rsidP="00060E99">
            <w:pPr>
              <w:pStyle w:val="Titre1"/>
              <w:outlineLvl w:val="0"/>
              <w:rPr>
                <w:rFonts w:asciiTheme="minorHAnsi" w:hAnsiTheme="minorHAnsi"/>
                <w:lang w:val="fr-FR"/>
              </w:rPr>
            </w:pPr>
            <w:sdt>
              <w:sdtPr>
                <w:rPr>
                  <w:lang w:val="fr-FR"/>
                </w:rPr>
                <w:id w:val="501783295"/>
                <w:placeholder>
                  <w:docPart w:val="EF893B8DBE9543789DBEEED5AE9EA8B6"/>
                </w:placeholder>
                <w:temporary/>
                <w:showingPlcHdr/>
                <w15:appearance w15:val="hidden"/>
              </w:sdtPr>
              <w:sdtEndPr/>
              <w:sdtContent>
                <w:r w:rsidR="00060E99" w:rsidRPr="00D244B2">
                  <w:rPr>
                    <w:lang w:val="fr-FR" w:bidi="fr-FR"/>
                  </w:rPr>
                  <w:t>COMPÉTENCES</w:t>
                </w:r>
              </w:sdtContent>
            </w:sdt>
          </w:p>
        </w:tc>
      </w:tr>
      <w:tr w:rsidR="00060E99" w:rsidRPr="00D244B2" w14:paraId="4B33C2F7" w14:textId="77777777" w:rsidTr="006D4878">
        <w:trPr>
          <w:trHeight w:val="3316"/>
        </w:trPr>
        <w:tc>
          <w:tcPr>
            <w:tcW w:w="5226" w:type="dxa"/>
            <w:tcBorders>
              <w:bottom w:val="single" w:sz="4" w:space="0" w:color="3A8C95" w:themeColor="accent5" w:themeShade="80"/>
            </w:tcBorders>
          </w:tcPr>
          <w:p w14:paraId="3DCB9EE0" w14:textId="77777777" w:rsidR="00060E99" w:rsidRDefault="00060E99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279F80A1" w14:textId="77777777" w:rsidR="00060E99" w:rsidRPr="006C3A60" w:rsidRDefault="00060E99" w:rsidP="00060E99">
            <w:pPr>
              <w:rPr>
                <w:lang w:val="fr-FR"/>
              </w:rPr>
            </w:pPr>
          </w:p>
          <w:p w14:paraId="0C0F7326" w14:textId="77777777" w:rsidR="00060E99" w:rsidRDefault="00060E99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483A457B" w14:textId="77777777" w:rsidR="00060E99" w:rsidRDefault="00060E99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1CA2FBDA" w14:textId="3504E4A9" w:rsidR="00060E99" w:rsidRDefault="00060E99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  <w:t>Eté 2020 : Sauveteur à Aqualand</w:t>
            </w:r>
          </w:p>
          <w:p w14:paraId="17C4E67D" w14:textId="77777777" w:rsidR="007D178C" w:rsidRDefault="007D178C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30E4516E" w14:textId="77777777" w:rsidR="006C3A60" w:rsidRDefault="006C3A60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  <w:t>Eté 2021 : Nageur-Sauveteur au lac de Sanguinet</w:t>
            </w:r>
          </w:p>
          <w:p w14:paraId="305431BA" w14:textId="77777777" w:rsidR="005A2F84" w:rsidRDefault="005A2F84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296F4C51" w14:textId="77777777" w:rsidR="005A2F84" w:rsidRDefault="005A2F84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75F40413" w14:textId="2DCF7D51" w:rsidR="005A2F84" w:rsidRPr="00060E99" w:rsidRDefault="005A2F84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</w:tc>
        <w:tc>
          <w:tcPr>
            <w:tcW w:w="537" w:type="dxa"/>
          </w:tcPr>
          <w:p w14:paraId="2D4D4504" w14:textId="77777777" w:rsidR="00060E99" w:rsidRPr="006C3A60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</w:tcPr>
          <w:p w14:paraId="085D6487" w14:textId="77777777" w:rsidR="00060E99" w:rsidRPr="006C3A60" w:rsidRDefault="00060E99" w:rsidP="00060E99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vMerge w:val="restart"/>
            <w:vAlign w:val="center"/>
          </w:tcPr>
          <w:p w14:paraId="24D0C0ED" w14:textId="4A621768" w:rsidR="00060E99" w:rsidRDefault="00060E99" w:rsidP="00060E99">
            <w:pPr>
              <w:pStyle w:val="Listepuces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Esprit d’équipe</w:t>
            </w:r>
          </w:p>
          <w:p w14:paraId="77861ADD" w14:textId="77777777" w:rsidR="00060E99" w:rsidRDefault="00060E99" w:rsidP="00060E99">
            <w:pPr>
              <w:pStyle w:val="Listepuces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Bonnes aptitudes pour la communication orale</w:t>
            </w:r>
          </w:p>
          <w:p w14:paraId="5B3B6A1E" w14:textId="77777777" w:rsidR="00060E99" w:rsidRPr="006D4878" w:rsidRDefault="00060E99" w:rsidP="00060E99">
            <w:pPr>
              <w:pStyle w:val="Listepuces"/>
              <w:rPr>
                <w:lang w:val="fr-FR"/>
              </w:rPr>
            </w:pPr>
            <w:r>
              <w:rPr>
                <w:noProof/>
                <w:lang w:val="fr-FR"/>
              </w:rPr>
              <w:t>Motivation</w:t>
            </w:r>
            <w:r>
              <w:rPr>
                <w:szCs w:val="24"/>
                <w:lang w:val="fr-FR"/>
              </w:rPr>
              <w:t xml:space="preserve"> </w:t>
            </w:r>
          </w:p>
          <w:p w14:paraId="33C9439E" w14:textId="79C4545A" w:rsidR="00402A61" w:rsidRPr="00402A61" w:rsidRDefault="00060E99" w:rsidP="00402A61">
            <w:pPr>
              <w:pStyle w:val="Listepuces"/>
              <w:rPr>
                <w:lang w:val="fr-FR"/>
              </w:rPr>
            </w:pPr>
            <w:r>
              <w:rPr>
                <w:szCs w:val="24"/>
                <w:lang w:val="fr-FR"/>
              </w:rPr>
              <w:t>Sportif</w:t>
            </w:r>
          </w:p>
        </w:tc>
      </w:tr>
      <w:tr w:rsidR="00060E99" w:rsidRPr="009D4B66" w14:paraId="7F4B4260" w14:textId="77777777" w:rsidTr="006D4878">
        <w:trPr>
          <w:trHeight w:val="62"/>
        </w:trPr>
        <w:tc>
          <w:tcPr>
            <w:tcW w:w="5226" w:type="dxa"/>
            <w:vMerge w:val="restart"/>
            <w:tcBorders>
              <w:top w:val="single" w:sz="4" w:space="0" w:color="3A8C95" w:themeColor="accent5" w:themeShade="80"/>
            </w:tcBorders>
          </w:tcPr>
          <w:p w14:paraId="356A9F60" w14:textId="77777777" w:rsidR="00060E99" w:rsidRDefault="00060E99" w:rsidP="00060E99">
            <w:pPr>
              <w:pStyle w:val="Listepuces"/>
              <w:numPr>
                <w:ilvl w:val="0"/>
                <w:numId w:val="0"/>
              </w:numPr>
              <w:rPr>
                <w:lang w:val="fr-FR" w:bidi="fr-FR"/>
              </w:rPr>
            </w:pPr>
          </w:p>
          <w:p w14:paraId="1FB179AD" w14:textId="384C0764" w:rsidR="00060E99" w:rsidRPr="006C3A60" w:rsidRDefault="00060E99" w:rsidP="006C3A60">
            <w:pPr>
              <w:pStyle w:val="Listepuces"/>
              <w:numPr>
                <w:ilvl w:val="0"/>
                <w:numId w:val="0"/>
              </w:numPr>
              <w:ind w:left="288" w:hanging="288"/>
              <w:rPr>
                <w:lang w:val="fr-FR" w:bidi="fr-FR"/>
              </w:rPr>
            </w:pPr>
            <w:r w:rsidRPr="005553FC">
              <w:rPr>
                <w:lang w:val="fr-FR" w:bidi="fr-FR"/>
              </w:rPr>
              <w:t>CENTRES D’INTERET</w:t>
            </w:r>
          </w:p>
          <w:p w14:paraId="523D3BBD" w14:textId="77777777" w:rsidR="00060E99" w:rsidRDefault="00060E99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62D77CCE" w14:textId="77777777" w:rsidR="00060E99" w:rsidRDefault="00060E99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</w:p>
          <w:p w14:paraId="479ABE2F" w14:textId="75357CD3" w:rsidR="00060E99" w:rsidRPr="00A7288C" w:rsidRDefault="00060E99" w:rsidP="00060E99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</w:pPr>
            <w:r w:rsidRPr="00A7288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  <w:t xml:space="preserve">Nageur dans le club V2L depuis </w:t>
            </w:r>
            <w:r w:rsidR="009D4B6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  <w:t>douze</w:t>
            </w:r>
            <w:r w:rsidRPr="00A7288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fr-FR" w:eastAsia="fr-FR"/>
              </w:rPr>
              <w:t xml:space="preserve"> ans, j'aime participer aux compétitions.</w:t>
            </w:r>
          </w:p>
          <w:p w14:paraId="634836D4" w14:textId="77777777" w:rsidR="006C3A60" w:rsidRDefault="00060E99" w:rsidP="00060E99">
            <w:pPr>
              <w:pStyle w:val="Listepuces"/>
              <w:numPr>
                <w:ilvl w:val="0"/>
                <w:numId w:val="0"/>
              </w:numPr>
              <w:ind w:left="288" w:hanging="288"/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</w:pPr>
            <w:r w:rsidRPr="00A7288C"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>Licencié au club de triathlon d'Arcachon</w:t>
            </w:r>
          </w:p>
          <w:p w14:paraId="311AE336" w14:textId="77777777" w:rsidR="006C3A60" w:rsidRDefault="006C3A60" w:rsidP="006C3A60">
            <w:pPr>
              <w:pStyle w:val="Listepuces"/>
              <w:numPr>
                <w:ilvl w:val="0"/>
                <w:numId w:val="0"/>
              </w:numPr>
              <w:ind w:left="288" w:hanging="288"/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>durant deux ans</w:t>
            </w:r>
            <w:r w:rsidR="00060E99" w:rsidRPr="00A7288C"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>, je me</w:t>
            </w:r>
            <w:r w:rsidR="00060E99"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 xml:space="preserve"> </w:t>
            </w:r>
            <w:r w:rsidR="00060E99" w:rsidRPr="00A7288C"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>passionne maintenant</w:t>
            </w:r>
          </w:p>
          <w:p w14:paraId="5AFE9C6B" w14:textId="77777777" w:rsidR="00060E99" w:rsidRDefault="00060E99" w:rsidP="006C3A60">
            <w:pPr>
              <w:pStyle w:val="Listepuces"/>
              <w:numPr>
                <w:ilvl w:val="0"/>
                <w:numId w:val="0"/>
              </w:numPr>
              <w:ind w:left="288" w:hanging="288"/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</w:pPr>
            <w:r w:rsidRPr="00A7288C"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>pour ces trois disciplines.</w:t>
            </w:r>
            <w:r w:rsidR="006C3A60"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 xml:space="preserve"> Je suis désormais </w:t>
            </w:r>
          </w:p>
          <w:p w14:paraId="15850F30" w14:textId="65EA496F" w:rsidR="006C3A60" w:rsidRPr="006C3A60" w:rsidRDefault="006C3A60" w:rsidP="00B32A5F">
            <w:pPr>
              <w:pStyle w:val="Listepuces"/>
              <w:numPr>
                <w:ilvl w:val="0"/>
                <w:numId w:val="0"/>
              </w:numPr>
              <w:ind w:left="288" w:hanging="288"/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8"/>
                <w:lang w:val="fr-FR" w:eastAsia="fr-FR"/>
              </w:rPr>
              <w:t>inscrit au club de triathlon de Salles.</w:t>
            </w:r>
          </w:p>
        </w:tc>
        <w:tc>
          <w:tcPr>
            <w:tcW w:w="537" w:type="dxa"/>
          </w:tcPr>
          <w:p w14:paraId="2CA45D89" w14:textId="77777777" w:rsidR="00060E99" w:rsidRPr="006C3A60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  <w:vMerge w:val="restart"/>
          </w:tcPr>
          <w:p w14:paraId="38A513FB" w14:textId="77777777" w:rsidR="00060E99" w:rsidRPr="006C3A60" w:rsidRDefault="00060E99" w:rsidP="00060E99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vMerge/>
            <w:vAlign w:val="center"/>
          </w:tcPr>
          <w:p w14:paraId="2FFC5B67" w14:textId="77777777" w:rsidR="00060E99" w:rsidRPr="006C3A60" w:rsidRDefault="00060E99" w:rsidP="00060E99">
            <w:pPr>
              <w:ind w:left="-113"/>
              <w:rPr>
                <w:rStyle w:val="Titre3Car"/>
                <w:lang w:val="fr-FR"/>
              </w:rPr>
            </w:pPr>
          </w:p>
        </w:tc>
      </w:tr>
      <w:tr w:rsidR="00060E99" w:rsidRPr="00D244B2" w14:paraId="3BBD71D5" w14:textId="77777777" w:rsidTr="006D4878">
        <w:trPr>
          <w:trHeight w:val="602"/>
        </w:trPr>
        <w:tc>
          <w:tcPr>
            <w:tcW w:w="5226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53E536A" w14:textId="77777777" w:rsidR="00060E99" w:rsidRPr="006C3A60" w:rsidRDefault="00060E99" w:rsidP="00060E99">
            <w:pPr>
              <w:pStyle w:val="Titre3"/>
              <w:ind w:left="-113"/>
              <w:outlineLvl w:val="2"/>
              <w:rPr>
                <w:lang w:val="fr-FR"/>
              </w:rPr>
            </w:pPr>
          </w:p>
        </w:tc>
        <w:tc>
          <w:tcPr>
            <w:tcW w:w="537" w:type="dxa"/>
          </w:tcPr>
          <w:p w14:paraId="4312CAC5" w14:textId="77777777" w:rsidR="00060E99" w:rsidRPr="006C3A60" w:rsidRDefault="00060E99" w:rsidP="00060E99">
            <w:pPr>
              <w:rPr>
                <w:lang w:val="fr-FR"/>
              </w:rPr>
            </w:pPr>
          </w:p>
        </w:tc>
        <w:tc>
          <w:tcPr>
            <w:tcW w:w="757" w:type="dxa"/>
            <w:vMerge/>
          </w:tcPr>
          <w:p w14:paraId="42F9C96C" w14:textId="77777777" w:rsidR="00060E99" w:rsidRPr="006C3A60" w:rsidRDefault="00060E99" w:rsidP="00060E99">
            <w:pPr>
              <w:rPr>
                <w:lang w:val="fr-FR"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03B1169F" w14:textId="46DDC4A6" w:rsidR="00060E99" w:rsidRPr="00D244B2" w:rsidRDefault="000C4CD5" w:rsidP="00060E99">
            <w:pPr>
              <w:pStyle w:val="Titre1"/>
              <w:outlineLvl w:val="0"/>
              <w:rPr>
                <w:rStyle w:val="Titre3Car"/>
                <w:sz w:val="36"/>
                <w:szCs w:val="32"/>
                <w:lang w:val="fr-FR"/>
              </w:rPr>
            </w:pPr>
            <w:sdt>
              <w:sdtPr>
                <w:rPr>
                  <w:sz w:val="28"/>
                  <w:szCs w:val="24"/>
                  <w:lang w:val="fr-FR"/>
                </w:rPr>
                <w:id w:val="-1881937965"/>
                <w:placeholder>
                  <w:docPart w:val="2B18E54BC98743538BB4D91D9B480345"/>
                </w:placeholder>
                <w:temporary/>
                <w:showingPlcHdr/>
                <w15:appearance w15:val="hidden"/>
              </w:sdtPr>
              <w:sdtEndPr/>
              <w:sdtContent>
                <w:r w:rsidR="00060E99" w:rsidRPr="00D244B2">
                  <w:rPr>
                    <w:lang w:val="fr-FR" w:bidi="fr-FR"/>
                  </w:rPr>
                  <w:t>FORMATION</w:t>
                </w:r>
              </w:sdtContent>
            </w:sdt>
          </w:p>
        </w:tc>
      </w:tr>
      <w:tr w:rsidR="00060E99" w:rsidRPr="009D4B66" w14:paraId="56AAD6EE" w14:textId="77777777" w:rsidTr="006D4878">
        <w:trPr>
          <w:trHeight w:val="4234"/>
        </w:trPr>
        <w:tc>
          <w:tcPr>
            <w:tcW w:w="5226" w:type="dxa"/>
            <w:vMerge/>
            <w:vAlign w:val="center"/>
          </w:tcPr>
          <w:p w14:paraId="2C4DF8FE" w14:textId="77777777" w:rsidR="00060E99" w:rsidRPr="00846408" w:rsidRDefault="00060E99" w:rsidP="00060E99">
            <w:pPr>
              <w:pStyle w:val="Titre3"/>
              <w:ind w:left="-113"/>
              <w:outlineLvl w:val="2"/>
            </w:pPr>
          </w:p>
        </w:tc>
        <w:tc>
          <w:tcPr>
            <w:tcW w:w="537" w:type="dxa"/>
          </w:tcPr>
          <w:p w14:paraId="4655E39E" w14:textId="77777777" w:rsidR="00060E99" w:rsidRPr="00846408" w:rsidRDefault="00060E99" w:rsidP="00060E99"/>
        </w:tc>
        <w:tc>
          <w:tcPr>
            <w:tcW w:w="757" w:type="dxa"/>
            <w:vMerge/>
          </w:tcPr>
          <w:p w14:paraId="6809F8D7" w14:textId="77777777" w:rsidR="00060E99" w:rsidRPr="00846408" w:rsidRDefault="00060E99" w:rsidP="00060E99"/>
        </w:tc>
        <w:tc>
          <w:tcPr>
            <w:tcW w:w="3685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2631F198" w14:textId="4975A070" w:rsidR="00060E99" w:rsidRPr="00F25158" w:rsidRDefault="00060E99" w:rsidP="00060E99">
            <w:pPr>
              <w:pStyle w:val="Listepuces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PSE1 : 2020, par le BM2S, Lycée de la Mer Gujan-Mestras</w:t>
            </w:r>
          </w:p>
          <w:p w14:paraId="650E2BE2" w14:textId="3C0F45F1" w:rsidR="00060E99" w:rsidRDefault="00060E99" w:rsidP="00060E99">
            <w:pPr>
              <w:pStyle w:val="Listepuces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PSE2 : 2020, par le BM2S, Lycée de la Mer Gujan-Mestras</w:t>
            </w:r>
          </w:p>
          <w:p w14:paraId="521B419D" w14:textId="72ABB300" w:rsidR="00060E99" w:rsidRDefault="00060E99" w:rsidP="00060E99">
            <w:pPr>
              <w:pStyle w:val="Listepuces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BNSSA : 2020, par le BM2S, Lycée de la Mer Gujan-Mestras</w:t>
            </w:r>
          </w:p>
          <w:p w14:paraId="27CF4C32" w14:textId="35B6DFA8" w:rsidR="006C3A60" w:rsidRPr="006C3A60" w:rsidRDefault="00060E99" w:rsidP="006C3A60">
            <w:pPr>
              <w:pStyle w:val="Listepuces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Baccalauréat général : </w:t>
            </w:r>
            <w:r w:rsidRPr="00060E99">
              <w:rPr>
                <w:noProof/>
                <w:lang w:val="fr-FR"/>
              </w:rPr>
              <w:t>2021, Lycée de la Mer</w:t>
            </w:r>
          </w:p>
        </w:tc>
      </w:tr>
    </w:tbl>
    <w:p w14:paraId="73044E36" w14:textId="77777777" w:rsidR="00535F87" w:rsidRPr="00D244B2" w:rsidRDefault="00535F87" w:rsidP="001C6718">
      <w:pPr>
        <w:rPr>
          <w:lang w:val="fr-FR"/>
        </w:rPr>
      </w:pPr>
    </w:p>
    <w:sectPr w:rsidR="00535F87" w:rsidRPr="00D244B2" w:rsidSect="00CE0910">
      <w:headerReference w:type="default" r:id="rId14"/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32FF" w14:textId="77777777" w:rsidR="000C4CD5" w:rsidRDefault="000C4CD5" w:rsidP="00BA3E51">
      <w:pPr>
        <w:spacing w:line="240" w:lineRule="auto"/>
      </w:pPr>
      <w:r>
        <w:separator/>
      </w:r>
    </w:p>
  </w:endnote>
  <w:endnote w:type="continuationSeparator" w:id="0">
    <w:p w14:paraId="437675BF" w14:textId="77777777" w:rsidR="000C4CD5" w:rsidRDefault="000C4CD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00E4" w14:textId="77777777" w:rsidR="000C4CD5" w:rsidRDefault="000C4CD5" w:rsidP="00BA3E51">
      <w:pPr>
        <w:spacing w:line="240" w:lineRule="auto"/>
      </w:pPr>
      <w:r>
        <w:separator/>
      </w:r>
    </w:p>
  </w:footnote>
  <w:footnote w:type="continuationSeparator" w:id="0">
    <w:p w14:paraId="21A99F46" w14:textId="77777777" w:rsidR="000C4CD5" w:rsidRDefault="000C4CD5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2008" w14:textId="77777777" w:rsidR="00217454" w:rsidRPr="00162614" w:rsidRDefault="00CE0910">
    <w:pPr>
      <w:pStyle w:val="En-tt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E20A3FA" wp14:editId="753F9DC3">
              <wp:simplePos x="0" y="0"/>
              <wp:positionH relativeFrom="page">
                <wp:posOffset>-152400</wp:posOffset>
              </wp:positionH>
              <wp:positionV relativeFrom="page">
                <wp:posOffset>2424430</wp:posOffset>
              </wp:positionV>
              <wp:extent cx="4324985" cy="8265795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24DE8" id="Rectangle 114" o:spid="_x0000_s1026" alt="&quot;&quot;" style="position:absolute;margin-left:-12pt;margin-top:190.9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" fillcolor="white [3212]" stroked="f" strokeweight="1pt">
              <w10:wrap anchorx="page" anchory="page"/>
            </v:rect>
          </w:pict>
        </mc:Fallback>
      </mc:AlternateContent>
    </w:r>
    <w:r w:rsidRPr="00081B51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4942A11" wp14:editId="631E9B20">
              <wp:simplePos x="0" y="0"/>
              <wp:positionH relativeFrom="column">
                <wp:posOffset>3255645</wp:posOffset>
              </wp:positionH>
              <wp:positionV relativeFrom="paragraph">
                <wp:posOffset>6607810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7A728F" id="Rectangle 113" o:spid="_x0000_s1026" alt="&quot;&quot;" style="position:absolute;margin-left:256.35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" fillcolor="#434343 [3206]" stroked="f" strokeweight="1pt"/>
          </w:pict>
        </mc:Fallback>
      </mc:AlternateContent>
    </w:r>
    <w:r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2832095F" wp14:editId="229E46D3">
              <wp:simplePos x="0" y="0"/>
              <wp:positionH relativeFrom="column">
                <wp:posOffset>3246755</wp:posOffset>
              </wp:positionH>
              <wp:positionV relativeFrom="paragraph">
                <wp:posOffset>-484505</wp:posOffset>
              </wp:positionV>
              <wp:extent cx="3596005" cy="2094865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486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ABB5C" id="Rectangle 107" o:spid="_x0000_s1026" alt="&quot;&quot;" style="position:absolute;margin-left:255.65pt;margin-top:-38.15pt;width:283.15pt;height:164.9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" fillcolor="#00798b [3204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2D0FC0CE" wp14:editId="5064627F">
              <wp:simplePos x="0" y="0"/>
              <wp:positionH relativeFrom="column">
                <wp:posOffset>3258820</wp:posOffset>
              </wp:positionH>
              <wp:positionV relativeFrom="paragraph">
                <wp:posOffset>1595120</wp:posOffset>
              </wp:positionV>
              <wp:extent cx="3577590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82F10" id="Rectangle 109" o:spid="_x0000_s1026" alt="&quot;&quot;" style="position:absolute;margin-left:256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" fillcolor="#434343 [3206]" stroked="f" strokeweight="1pt"/>
          </w:pict>
        </mc:Fallback>
      </mc:AlternateContent>
    </w:r>
    <w:r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36237CCD" wp14:editId="0A779613">
              <wp:simplePos x="0" y="0"/>
              <wp:positionH relativeFrom="column">
                <wp:posOffset>-1070610</wp:posOffset>
              </wp:positionH>
              <wp:positionV relativeFrom="paragraph">
                <wp:posOffset>-483870</wp:posOffset>
              </wp:positionV>
              <wp:extent cx="4330700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B7E2DC" id="Rectangle 106" o:spid="_x0000_s1026" alt="&quot;&quot;" style="position:absolute;margin-left:-84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" fillcolor="#333 [3215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28C502F6" wp14:editId="290F69B7">
              <wp:simplePos x="0" y="0"/>
              <wp:positionH relativeFrom="column">
                <wp:posOffset>3251835</wp:posOffset>
              </wp:positionH>
              <wp:positionV relativeFrom="paragraph">
                <wp:posOffset>3776345</wp:posOffset>
              </wp:positionV>
              <wp:extent cx="3578225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DBD97D" id="Rectangle 111" o:spid="_x0000_s1026" alt="&quot;&quot;" style="position:absolute;margin-left:256.05pt;margin-top:297.3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" fillcolor="#434343 [3206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F575CDC" wp14:editId="6592336B">
              <wp:simplePos x="0" y="0"/>
              <wp:positionH relativeFrom="column">
                <wp:posOffset>-1069975</wp:posOffset>
              </wp:positionH>
              <wp:positionV relativeFrom="paragraph">
                <wp:posOffset>1594485</wp:posOffset>
              </wp:positionV>
              <wp:extent cx="4450080" cy="577850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27EBE1" id="Rectangle 108" o:spid="_x0000_s1026" alt="&quot;&quot;" style="position:absolute;margin-left:-84.25pt;margin-top:125.5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" fillcolor="#00798b [3204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4CB855C" wp14:editId="7EC7ED10">
              <wp:simplePos x="0" y="0"/>
              <wp:positionH relativeFrom="column">
                <wp:posOffset>-1069975</wp:posOffset>
              </wp:positionH>
              <wp:positionV relativeFrom="paragraph">
                <wp:posOffset>3777615</wp:posOffset>
              </wp:positionV>
              <wp:extent cx="4450080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13985" id="Rectangle 110" o:spid="_x0000_s1026" alt="&quot;&quot;" style="position:absolute;margin-left:-84.25pt;margin-top:297.4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epuces1"/>
  </w:abstractNum>
  <w:num w:numId="1" w16cid:durableId="256329864">
    <w:abstractNumId w:val="6"/>
  </w:num>
  <w:num w:numId="2" w16cid:durableId="1378550413">
    <w:abstractNumId w:val="4"/>
  </w:num>
  <w:num w:numId="3" w16cid:durableId="1171944893">
    <w:abstractNumId w:val="5"/>
  </w:num>
  <w:num w:numId="4" w16cid:durableId="1670407930">
    <w:abstractNumId w:val="3"/>
  </w:num>
  <w:num w:numId="5" w16cid:durableId="374282718">
    <w:abstractNumId w:val="2"/>
  </w:num>
  <w:num w:numId="6" w16cid:durableId="862325310">
    <w:abstractNumId w:val="1"/>
  </w:num>
  <w:num w:numId="7" w16cid:durableId="1505978293">
    <w:abstractNumId w:val="0"/>
  </w:num>
  <w:num w:numId="8" w16cid:durableId="1933396148">
    <w:abstractNumId w:val="7"/>
  </w:num>
  <w:num w:numId="9" w16cid:durableId="262611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FC"/>
    <w:rsid w:val="00025D23"/>
    <w:rsid w:val="000407F5"/>
    <w:rsid w:val="00041F8A"/>
    <w:rsid w:val="00045F2E"/>
    <w:rsid w:val="00055BBC"/>
    <w:rsid w:val="00060566"/>
    <w:rsid w:val="00060E99"/>
    <w:rsid w:val="00073BF3"/>
    <w:rsid w:val="00081B51"/>
    <w:rsid w:val="000C4CD5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97CB2"/>
    <w:rsid w:val="002A4A92"/>
    <w:rsid w:val="002D5478"/>
    <w:rsid w:val="00364B5C"/>
    <w:rsid w:val="00373FC8"/>
    <w:rsid w:val="003B3A48"/>
    <w:rsid w:val="003C5242"/>
    <w:rsid w:val="003E7783"/>
    <w:rsid w:val="00402A61"/>
    <w:rsid w:val="00423C60"/>
    <w:rsid w:val="00432F39"/>
    <w:rsid w:val="00442A0E"/>
    <w:rsid w:val="00443C70"/>
    <w:rsid w:val="004B419A"/>
    <w:rsid w:val="004E6AB2"/>
    <w:rsid w:val="00535F87"/>
    <w:rsid w:val="005553FC"/>
    <w:rsid w:val="00564622"/>
    <w:rsid w:val="005A2F84"/>
    <w:rsid w:val="005B3227"/>
    <w:rsid w:val="005E0657"/>
    <w:rsid w:val="005E723D"/>
    <w:rsid w:val="006755BF"/>
    <w:rsid w:val="006C0673"/>
    <w:rsid w:val="006C3A60"/>
    <w:rsid w:val="006C75D7"/>
    <w:rsid w:val="006D4878"/>
    <w:rsid w:val="007343A1"/>
    <w:rsid w:val="00747832"/>
    <w:rsid w:val="00783B0A"/>
    <w:rsid w:val="007D178C"/>
    <w:rsid w:val="007E5AAA"/>
    <w:rsid w:val="007E6083"/>
    <w:rsid w:val="0081316C"/>
    <w:rsid w:val="00846408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D4B66"/>
    <w:rsid w:val="009E3575"/>
    <w:rsid w:val="00AB7FE5"/>
    <w:rsid w:val="00AC1E5A"/>
    <w:rsid w:val="00B32A5F"/>
    <w:rsid w:val="00B87E22"/>
    <w:rsid w:val="00BA2D2C"/>
    <w:rsid w:val="00BA3E51"/>
    <w:rsid w:val="00BB3142"/>
    <w:rsid w:val="00BD7BE1"/>
    <w:rsid w:val="00C155FC"/>
    <w:rsid w:val="00C45D7E"/>
    <w:rsid w:val="00CB1D3C"/>
    <w:rsid w:val="00CC35AA"/>
    <w:rsid w:val="00CE0910"/>
    <w:rsid w:val="00D244B2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BE17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C7C708AEE1460E9D2FEBBDF83799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34A80-F20B-46D0-B7C2-4E36ED2DFDBE}"/>
      </w:docPartPr>
      <w:docPartBody>
        <w:p w:rsidR="00A5196F" w:rsidRDefault="000C4444">
          <w:pPr>
            <w:pStyle w:val="A8C7C708AEE1460E9D2FEBBDF83799DC"/>
          </w:pPr>
          <w:r w:rsidRPr="00D244B2">
            <w:rPr>
              <w:lang w:bidi="fr-FR"/>
            </w:rPr>
            <w:t>PROFIL</w:t>
          </w:r>
        </w:p>
      </w:docPartBody>
    </w:docPart>
    <w:docPart>
      <w:docPartPr>
        <w:name w:val="A1E03ABBC9F94F5082C6D1A5698ACA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4A39BB-0658-43CC-AE69-378D9F016775}"/>
      </w:docPartPr>
      <w:docPartBody>
        <w:p w:rsidR="00A5196F" w:rsidRDefault="000C4444">
          <w:pPr>
            <w:pStyle w:val="A1E03ABBC9F94F5082C6D1A5698ACAB4"/>
          </w:pPr>
          <w:r w:rsidRPr="00D244B2">
            <w:rPr>
              <w:lang w:bidi="fr-FR"/>
            </w:rPr>
            <w:t>CONTACT</w:t>
          </w:r>
        </w:p>
      </w:docPartBody>
    </w:docPart>
    <w:docPart>
      <w:docPartPr>
        <w:name w:val="D3B2893545884D66BE66772FB35693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2B7159-7296-4E61-8ECD-232CD8647B1C}"/>
      </w:docPartPr>
      <w:docPartBody>
        <w:p w:rsidR="00CA2365" w:rsidRDefault="00FD344F" w:rsidP="00FD344F">
          <w:pPr>
            <w:pStyle w:val="D3B2893545884D66BE66772FB3569318"/>
          </w:pPr>
          <w:r w:rsidRPr="00D244B2">
            <w:rPr>
              <w:lang w:bidi="fr-FR"/>
            </w:rPr>
            <w:t>EXPÉRIENCE</w:t>
          </w:r>
        </w:p>
      </w:docPartBody>
    </w:docPart>
    <w:docPart>
      <w:docPartPr>
        <w:name w:val="EF893B8DBE9543789DBEEED5AE9EA8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E0071-AE0A-46A8-94F6-457A15ACE859}"/>
      </w:docPartPr>
      <w:docPartBody>
        <w:p w:rsidR="00CA2365" w:rsidRDefault="00FD344F" w:rsidP="00FD344F">
          <w:pPr>
            <w:pStyle w:val="EF893B8DBE9543789DBEEED5AE9EA8B6"/>
          </w:pPr>
          <w:r w:rsidRPr="00D244B2">
            <w:rPr>
              <w:lang w:bidi="fr-FR"/>
            </w:rPr>
            <w:t>COMPÉTENCES</w:t>
          </w:r>
        </w:p>
      </w:docPartBody>
    </w:docPart>
    <w:docPart>
      <w:docPartPr>
        <w:name w:val="2B18E54BC98743538BB4D91D9B4803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82BB9-6E45-4300-9D70-CFD7683A6C2C}"/>
      </w:docPartPr>
      <w:docPartBody>
        <w:p w:rsidR="00CA2365" w:rsidRDefault="00FD344F" w:rsidP="00FD344F">
          <w:pPr>
            <w:pStyle w:val="2B18E54BC98743538BB4D91D9B480345"/>
          </w:pPr>
          <w:r w:rsidRPr="00D244B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epuces1"/>
  </w:abstractNum>
  <w:num w:numId="1" w16cid:durableId="1787577006">
    <w:abstractNumId w:val="0"/>
  </w:num>
  <w:num w:numId="2" w16cid:durableId="128950873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9D"/>
    <w:rsid w:val="00015D07"/>
    <w:rsid w:val="000C4444"/>
    <w:rsid w:val="001660FB"/>
    <w:rsid w:val="005A38F0"/>
    <w:rsid w:val="005D4D9D"/>
    <w:rsid w:val="00930068"/>
    <w:rsid w:val="00A5196F"/>
    <w:rsid w:val="00B84E30"/>
    <w:rsid w:val="00CA2365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4D9D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A8C7C708AEE1460E9D2FEBBDF83799DC">
    <w:name w:val="A8C7C708AEE1460E9D2FEBBDF83799DC"/>
  </w:style>
  <w:style w:type="paragraph" w:customStyle="1" w:styleId="A1E03ABBC9F94F5082C6D1A5698ACAB4">
    <w:name w:val="A1E03ABBC9F94F5082C6D1A5698ACAB4"/>
  </w:style>
  <w:style w:type="paragraph" w:styleId="Listepuces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Listepuces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character" w:customStyle="1" w:styleId="Titre4Car">
    <w:name w:val="Titre 4 Car"/>
    <w:basedOn w:val="Policepardfaut"/>
    <w:link w:val="Titre4"/>
    <w:uiPriority w:val="9"/>
    <w:rsid w:val="005D4D9D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styleId="Date">
    <w:name w:val="Date"/>
    <w:basedOn w:val="Normal"/>
    <w:next w:val="Normal"/>
    <w:link w:val="DateC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ar">
    <w:name w:val="Date Car"/>
    <w:basedOn w:val="Policepardfau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D3B2893545884D66BE66772FB3569318">
    <w:name w:val="D3B2893545884D66BE66772FB3569318"/>
    <w:rsid w:val="00FD344F"/>
  </w:style>
  <w:style w:type="paragraph" w:customStyle="1" w:styleId="EF893B8DBE9543789DBEEED5AE9EA8B6">
    <w:name w:val="EF893B8DBE9543789DBEEED5AE9EA8B6"/>
    <w:rsid w:val="00FD344F"/>
  </w:style>
  <w:style w:type="paragraph" w:customStyle="1" w:styleId="2B18E54BC98743538BB4D91D9B480345">
    <w:name w:val="2B18E54BC98743538BB4D91D9B480345"/>
    <w:rsid w:val="00FD3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bloc de couleur</Template>
  <TotalTime>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2021-01-31T11:22:00Z</dcterms:created>
  <dcterms:modified xsi:type="dcterms:W3CDTF">2022-04-14T20:13:00Z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